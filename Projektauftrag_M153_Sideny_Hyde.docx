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BE31EB" w14:paraId="31FDBE40" w14:textId="77777777" w:rsidTr="14A2834D">
        <w:tc>
          <w:tcPr>
            <w:tcW w:w="9911" w:type="dxa"/>
            <w:gridSpan w:val="2"/>
          </w:tcPr>
          <w:p w14:paraId="011F89FF" w14:textId="77870CAC" w:rsidR="00BE31EB" w:rsidRPr="00BE31EB" w:rsidRDefault="00A538BD" w:rsidP="002529CD">
            <w:pPr>
              <w:pStyle w:val="Titel1"/>
              <w:pBdr>
                <w:bottom w:val="none" w:sz="0" w:space="0" w:color="auto"/>
              </w:pBdr>
              <w:spacing w:before="120" w:after="120"/>
              <w:jc w:val="center"/>
              <w:rPr>
                <w:sz w:val="36"/>
              </w:rPr>
            </w:pPr>
            <w:r>
              <w:rPr>
                <w:sz w:val="36"/>
              </w:rPr>
              <w:t>Book Manager</w:t>
            </w:r>
          </w:p>
        </w:tc>
      </w:tr>
      <w:tr w:rsidR="00BE31EB" w14:paraId="62C16B89" w14:textId="77777777" w:rsidTr="14A2834D">
        <w:tc>
          <w:tcPr>
            <w:tcW w:w="2405" w:type="dxa"/>
          </w:tcPr>
          <w:p w14:paraId="6E786E94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 w:rsidRPr="00BE31EB">
              <w:t>Ziel</w:t>
            </w:r>
          </w:p>
          <w:p w14:paraId="1D3726B5" w14:textId="77777777" w:rsidR="00BE31EB" w:rsidRPr="00BE31EB" w:rsidRDefault="00BE31EB" w:rsidP="00BE31EB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>Beschreibung der Ergebnisse</w:t>
            </w:r>
          </w:p>
        </w:tc>
        <w:tc>
          <w:tcPr>
            <w:tcW w:w="7506" w:type="dxa"/>
          </w:tcPr>
          <w:p w14:paraId="67D49E15" w14:textId="1E4B3AA1" w:rsidR="00BE31EB" w:rsidRPr="00A6397E" w:rsidRDefault="00A538BD" w:rsidP="002529CD">
            <w:pPr>
              <w:spacing w:before="120" w:after="120"/>
              <w:rPr>
                <w:iCs/>
              </w:rPr>
            </w:pPr>
            <w:r>
              <w:rPr>
                <w:iCs/>
              </w:rPr>
              <w:t xml:space="preserve">Es handelt sich um einen Manager wo Bücher, Autoren erstellt werden können. Diese Bücher können reserviert und </w:t>
            </w:r>
            <w:proofErr w:type="gramStart"/>
            <w:r>
              <w:rPr>
                <w:iCs/>
              </w:rPr>
              <w:t>werden  und</w:t>
            </w:r>
            <w:proofErr w:type="gramEnd"/>
            <w:r>
              <w:rPr>
                <w:iCs/>
              </w:rPr>
              <w:t xml:space="preserve"> wieder zurückgegeben (</w:t>
            </w:r>
            <w:proofErr w:type="spellStart"/>
            <w:r>
              <w:rPr>
                <w:iCs/>
              </w:rPr>
              <w:t>stoniert</w:t>
            </w:r>
            <w:proofErr w:type="spellEnd"/>
            <w:r>
              <w:rPr>
                <w:iCs/>
              </w:rPr>
              <w:t>) werden.</w:t>
            </w:r>
          </w:p>
        </w:tc>
      </w:tr>
      <w:tr w:rsidR="00BE31EB" w14:paraId="53EF928E" w14:textId="77777777" w:rsidTr="14A2834D">
        <w:tc>
          <w:tcPr>
            <w:tcW w:w="2405" w:type="dxa"/>
          </w:tcPr>
          <w:p w14:paraId="314753CB" w14:textId="6DB7393D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Projekt</w:t>
            </w:r>
            <w:r w:rsidR="00393EBD">
              <w:t>auftrag</w:t>
            </w:r>
          </w:p>
          <w:p w14:paraId="1866513D" w14:textId="77777777" w:rsidR="00BE31EB" w:rsidRPr="00BE31EB" w:rsidRDefault="00BE31EB" w:rsidP="00BE31EB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>Beschreibung in 5-6 Sätzen, was im Rahmen dieses Projekts umgesetzt werden soll.</w:t>
            </w:r>
          </w:p>
        </w:tc>
        <w:tc>
          <w:tcPr>
            <w:tcW w:w="7506" w:type="dxa"/>
          </w:tcPr>
          <w:p w14:paraId="2847575F" w14:textId="66B0CCA5" w:rsidR="00BE31EB" w:rsidRDefault="008C5195" w:rsidP="002529CD">
            <w:pPr>
              <w:spacing w:before="120" w:after="120"/>
            </w:pPr>
            <w:r>
              <w:t xml:space="preserve">Es werden alle CRUD-Operationen umgesetzt, welche über ein </w:t>
            </w:r>
            <w:r w:rsidR="00A538BD">
              <w:t>CLI</w:t>
            </w:r>
            <w:r>
              <w:t xml:space="preserve"> gesteuert werden können. Die Daten werden in einer Datenbank gespeichert. Ziel ist es keine Redundanz im Code zu haben</w:t>
            </w:r>
            <w:r w:rsidR="00A538BD">
              <w:t xml:space="preserve">. Und Errors </w:t>
            </w:r>
            <w:proofErr w:type="spellStart"/>
            <w:r w:rsidR="00A538BD">
              <w:t>aufgegfangen</w:t>
            </w:r>
            <w:proofErr w:type="spellEnd"/>
            <w:r w:rsidR="00A538BD">
              <w:t>.</w:t>
            </w:r>
          </w:p>
        </w:tc>
      </w:tr>
      <w:tr w:rsidR="00BE31EB" w14:paraId="3B658A85" w14:textId="77777777" w:rsidTr="14A2834D">
        <w:tc>
          <w:tcPr>
            <w:tcW w:w="2405" w:type="dxa"/>
          </w:tcPr>
          <w:p w14:paraId="28D63086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Erwartete Schwierigkeiten</w:t>
            </w:r>
          </w:p>
          <w:p w14:paraId="3C103D7A" w14:textId="77777777" w:rsidR="00BE31EB" w:rsidRPr="00BE31EB" w:rsidRDefault="00BE31EB" w:rsidP="00BE31EB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>Wo können Probleme auftreten? Wo bestehen Unsicherheiten? Was sind die kompliziertesten Arbeiten an diesem Projekt?</w:t>
            </w:r>
          </w:p>
        </w:tc>
        <w:tc>
          <w:tcPr>
            <w:tcW w:w="7506" w:type="dxa"/>
          </w:tcPr>
          <w:p w14:paraId="56133F05" w14:textId="44E781A3" w:rsidR="00DF7114" w:rsidRDefault="00A538BD" w:rsidP="00AC18BC">
            <w:pPr>
              <w:spacing w:before="120" w:after="120"/>
            </w:pPr>
            <w:proofErr w:type="spellStart"/>
            <w:r>
              <w:t>Schwirigkeiten</w:t>
            </w:r>
            <w:proofErr w:type="spellEnd"/>
            <w:r>
              <w:t xml:space="preserve"> sehe ich bei Fehlermeldungen, welche nicht gleich den eigentlichen Bug beschreiben und das zu Debuggen. Zudem sehe ich ein </w:t>
            </w:r>
            <w:proofErr w:type="spellStart"/>
            <w:r>
              <w:t>Schwirigkeit</w:t>
            </w:r>
            <w:proofErr w:type="spellEnd"/>
            <w:r>
              <w:t xml:space="preserve"> darin, dass die Einrückungen überall korrekt sind.</w:t>
            </w:r>
          </w:p>
        </w:tc>
      </w:tr>
      <w:tr w:rsidR="00BE31EB" w14:paraId="66924F1E" w14:textId="77777777" w:rsidTr="14A2834D">
        <w:tc>
          <w:tcPr>
            <w:tcW w:w="2405" w:type="dxa"/>
          </w:tcPr>
          <w:p w14:paraId="417FD2C7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Techniken, Frameworks und Tools</w:t>
            </w:r>
          </w:p>
          <w:p w14:paraId="5FC5FA8D" w14:textId="77777777" w:rsidR="00BE31EB" w:rsidRPr="00BE31EB" w:rsidRDefault="00BE31EB" w:rsidP="00BE31EB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>Welche Arbeitsmittel/Programmiersprachen können bzw. sollen für dieses Projekt eingesetzt werden?</w:t>
            </w:r>
          </w:p>
        </w:tc>
        <w:tc>
          <w:tcPr>
            <w:tcW w:w="7506" w:type="dxa"/>
          </w:tcPr>
          <w:p w14:paraId="3AC64BBD" w14:textId="77777777" w:rsidR="008C5195" w:rsidRDefault="008C5195" w:rsidP="14A2834D">
            <w:pPr>
              <w:spacing w:before="120" w:after="120" w:line="259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PostgresSQL</w:t>
            </w:r>
            <w:proofErr w:type="spellEnd"/>
          </w:p>
          <w:p w14:paraId="0B2DD786" w14:textId="77777777" w:rsidR="008C5195" w:rsidRDefault="008C5195" w:rsidP="14A2834D">
            <w:pPr>
              <w:spacing w:before="120" w:after="120" w:line="259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VsCode</w:t>
            </w:r>
            <w:proofErr w:type="spellEnd"/>
          </w:p>
          <w:p w14:paraId="170E3722" w14:textId="5CF0420E" w:rsidR="009C2118" w:rsidRDefault="009C2118" w:rsidP="14A2834D">
            <w:pPr>
              <w:spacing w:before="120" w:after="120" w:line="259" w:lineRule="auto"/>
              <w:rPr>
                <w:szCs w:val="22"/>
              </w:rPr>
            </w:pPr>
            <w:r>
              <w:rPr>
                <w:szCs w:val="22"/>
              </w:rPr>
              <w:t>Python</w:t>
            </w:r>
          </w:p>
          <w:p w14:paraId="43C5F784" w14:textId="727F63F5" w:rsidR="00A538BD" w:rsidRDefault="00A538BD" w:rsidP="14A2834D">
            <w:pPr>
              <w:spacing w:before="120" w:after="120" w:line="259" w:lineRule="auto"/>
              <w:rPr>
                <w:szCs w:val="22"/>
              </w:rPr>
            </w:pPr>
            <w:r>
              <w:rPr>
                <w:szCs w:val="22"/>
              </w:rPr>
              <w:t>CLI</w:t>
            </w:r>
          </w:p>
          <w:p w14:paraId="4929E065" w14:textId="22B834FC" w:rsidR="008C5195" w:rsidRDefault="008C5195" w:rsidP="14A2834D">
            <w:pPr>
              <w:spacing w:before="120" w:after="120" w:line="259" w:lineRule="auto"/>
              <w:rPr>
                <w:szCs w:val="22"/>
              </w:rPr>
            </w:pPr>
          </w:p>
        </w:tc>
      </w:tr>
      <w:tr w:rsidR="00BE31EB" w14:paraId="3395FAAF" w14:textId="77777777" w:rsidTr="14A2834D">
        <w:tc>
          <w:tcPr>
            <w:tcW w:w="2405" w:type="dxa"/>
          </w:tcPr>
          <w:p w14:paraId="15F2163B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Bemerkungen</w:t>
            </w:r>
          </w:p>
          <w:p w14:paraId="034B913B" w14:textId="77777777" w:rsidR="00BE31EB" w:rsidRPr="00BE31EB" w:rsidRDefault="00BE31EB" w:rsidP="00BE31EB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 xml:space="preserve">Hinweise, Links, Anmerkungen, Skizzen, </w:t>
            </w:r>
            <w:r w:rsidR="002529CD">
              <w:rPr>
                <w:lang w:val="de-CH"/>
              </w:rPr>
              <w:t>Wissenswertes, Beispiele, …</w:t>
            </w:r>
          </w:p>
        </w:tc>
        <w:tc>
          <w:tcPr>
            <w:tcW w:w="7506" w:type="dxa"/>
          </w:tcPr>
          <w:p w14:paraId="050F35F7" w14:textId="5858F9F5" w:rsidR="00DF7114" w:rsidRDefault="00B05165" w:rsidP="002529CD">
            <w:pPr>
              <w:spacing w:before="120" w:after="120"/>
            </w:pPr>
            <w:r w:rsidRPr="00B05165">
              <w:rPr>
                <w:rFonts w:cs="Arial"/>
              </w:rPr>
              <w:t xml:space="preserve"> </w:t>
            </w:r>
          </w:p>
        </w:tc>
      </w:tr>
      <w:tr w:rsidR="002529CD" w14:paraId="3A60799C" w14:textId="77777777" w:rsidTr="14A2834D">
        <w:tc>
          <w:tcPr>
            <w:tcW w:w="2405" w:type="dxa"/>
          </w:tcPr>
          <w:p w14:paraId="1BBECDA7" w14:textId="77777777" w:rsidR="002529CD" w:rsidRDefault="002529CD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Autor/-in</w:t>
            </w:r>
          </w:p>
          <w:p w14:paraId="01E45235" w14:textId="77777777" w:rsidR="002529CD" w:rsidRPr="002529CD" w:rsidRDefault="002529CD" w:rsidP="002529CD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>Vor- und Nachname</w:t>
            </w:r>
          </w:p>
        </w:tc>
        <w:tc>
          <w:tcPr>
            <w:tcW w:w="7506" w:type="dxa"/>
          </w:tcPr>
          <w:p w14:paraId="2F325E82" w14:textId="7D39FE79" w:rsidR="00DF7114" w:rsidRDefault="008C5195" w:rsidP="002529CD">
            <w:pPr>
              <w:spacing w:before="120" w:after="120"/>
            </w:pPr>
            <w:r>
              <w:t>Sidney Hyde</w:t>
            </w:r>
          </w:p>
        </w:tc>
      </w:tr>
    </w:tbl>
    <w:p w14:paraId="22261660" w14:textId="77777777" w:rsidR="00BE31EB" w:rsidRDefault="00BE31EB" w:rsidP="002529CD"/>
    <w:sectPr w:rsidR="00BE31EB" w:rsidSect="002529CD">
      <w:headerReference w:type="default" r:id="rId11"/>
      <w:footerReference w:type="default" r:id="rId12"/>
      <w:pgSz w:w="11906" w:h="16838" w:code="9"/>
      <w:pgMar w:top="2153" w:right="567" w:bottom="851" w:left="1418" w:header="567" w:footer="680" w:gutter="0"/>
      <w:cols w:space="720" w:equalWidth="0">
        <w:col w:w="9921" w:space="709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0076D" w14:textId="77777777" w:rsidR="00912832" w:rsidRDefault="00912832">
      <w:r>
        <w:separator/>
      </w:r>
    </w:p>
  </w:endnote>
  <w:endnote w:type="continuationSeparator" w:id="0">
    <w:p w14:paraId="667FC8DE" w14:textId="77777777" w:rsidR="00912832" w:rsidRDefault="00912832">
      <w:r>
        <w:continuationSeparator/>
      </w:r>
    </w:p>
  </w:endnote>
  <w:endnote w:type="continuationNotice" w:id="1">
    <w:p w14:paraId="5CD4B522" w14:textId="77777777" w:rsidR="00912832" w:rsidRDefault="00912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889"/>
      <w:gridCol w:w="1333"/>
    </w:tblGrid>
    <w:tr w:rsidR="007D158C" w14:paraId="656E7860" w14:textId="77777777" w:rsidTr="000057BB">
      <w:trPr>
        <w:cantSplit/>
      </w:trPr>
      <w:tc>
        <w:tcPr>
          <w:tcW w:w="1706" w:type="dxa"/>
          <w:vAlign w:val="center"/>
        </w:tcPr>
        <w:p w14:paraId="7B3AD591" w14:textId="77777777" w:rsidR="007D158C" w:rsidRPr="00D230B3" w:rsidRDefault="007D158C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</w:p>
      </w:tc>
      <w:tc>
        <w:tcPr>
          <w:tcW w:w="6889" w:type="dxa"/>
          <w:vAlign w:val="center"/>
        </w:tcPr>
        <w:p w14:paraId="1B200D6B" w14:textId="1BA2B7D4" w:rsidR="007D158C" w:rsidRPr="00D230B3" w:rsidRDefault="00D25209" w:rsidP="00393EBD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  <w:r>
            <w:rPr>
              <w:sz w:val="18"/>
            </w:rPr>
            <w:t>P Wlodarczak</w:t>
          </w:r>
          <w:r w:rsidR="008245F1">
            <w:rPr>
              <w:sz w:val="18"/>
            </w:rPr>
            <w:t xml:space="preserve"> / </w:t>
          </w:r>
          <w:r w:rsidR="008245F1">
            <w:rPr>
              <w:sz w:val="18"/>
            </w:rPr>
            <w:fldChar w:fldCharType="begin"/>
          </w:r>
          <w:r w:rsidR="008245F1">
            <w:rPr>
              <w:sz w:val="18"/>
            </w:rPr>
            <w:instrText xml:space="preserve"> DOCPROPERTY  Comments  \* MERGEFORMAT </w:instrText>
          </w:r>
          <w:r w:rsidR="008245F1">
            <w:rPr>
              <w:sz w:val="18"/>
            </w:rPr>
            <w:fldChar w:fldCharType="separate"/>
          </w:r>
          <w:r w:rsidR="00DF7114">
            <w:rPr>
              <w:sz w:val="18"/>
            </w:rPr>
            <w:t xml:space="preserve">Version </w:t>
          </w:r>
          <w:r w:rsidR="00393EBD">
            <w:rPr>
              <w:sz w:val="18"/>
            </w:rPr>
            <w:t>1.2</w:t>
          </w:r>
          <w:r w:rsidR="00DF7114">
            <w:rPr>
              <w:sz w:val="18"/>
            </w:rPr>
            <w:t xml:space="preserve"> / </w:t>
          </w:r>
          <w:r w:rsidR="00393EBD">
            <w:rPr>
              <w:sz w:val="18"/>
            </w:rPr>
            <w:t>November</w:t>
          </w:r>
          <w:r>
            <w:rPr>
              <w:sz w:val="18"/>
            </w:rPr>
            <w:t xml:space="preserve"> </w:t>
          </w:r>
          <w:r w:rsidR="00DF7114">
            <w:rPr>
              <w:sz w:val="18"/>
            </w:rPr>
            <w:t>20</w:t>
          </w:r>
          <w:r>
            <w:rPr>
              <w:sz w:val="18"/>
            </w:rPr>
            <w:t>22</w:t>
          </w:r>
          <w:r w:rsidR="008245F1">
            <w:rPr>
              <w:sz w:val="18"/>
            </w:rPr>
            <w:fldChar w:fldCharType="end"/>
          </w:r>
        </w:p>
      </w:tc>
      <w:tc>
        <w:tcPr>
          <w:tcW w:w="1333" w:type="dxa"/>
          <w:vAlign w:val="center"/>
        </w:tcPr>
        <w:p w14:paraId="37AF9185" w14:textId="66A6A8A8" w:rsidR="007D158C" w:rsidRDefault="007D158C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393EBD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 \* MERGEFORMAT </w:instrText>
          </w:r>
          <w:r>
            <w:rPr>
              <w:sz w:val="18"/>
            </w:rPr>
            <w:fldChar w:fldCharType="separate"/>
          </w:r>
          <w:r w:rsidR="00393EBD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</w:p>
      </w:tc>
    </w:tr>
  </w:tbl>
  <w:p w14:paraId="5A0CEBA4" w14:textId="77777777" w:rsidR="00BE6BA8" w:rsidRDefault="00BE6BA8">
    <w:pPr>
      <w:pStyle w:val="Footer"/>
      <w:pBdr>
        <w:top w:val="none" w:sz="0" w:space="0" w:color="auto"/>
      </w:pBd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BAE6C" w14:textId="77777777" w:rsidR="00912832" w:rsidRDefault="00912832">
      <w:r>
        <w:separator/>
      </w:r>
    </w:p>
  </w:footnote>
  <w:footnote w:type="continuationSeparator" w:id="0">
    <w:p w14:paraId="7C8A7194" w14:textId="77777777" w:rsidR="00912832" w:rsidRDefault="00912832">
      <w:r>
        <w:continuationSeparator/>
      </w:r>
    </w:p>
  </w:footnote>
  <w:footnote w:type="continuationNotice" w:id="1">
    <w:p w14:paraId="7E9B98D5" w14:textId="77777777" w:rsidR="00912832" w:rsidRDefault="00912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4"/>
    </w:tblGrid>
    <w:tr w:rsidR="007306DE" w14:paraId="14AA9BD7" w14:textId="77777777" w:rsidTr="000D45B4">
      <w:trPr>
        <w:cantSplit/>
        <w:trHeight w:hRule="exact" w:val="340"/>
      </w:trPr>
      <w:tc>
        <w:tcPr>
          <w:tcW w:w="9921" w:type="dxa"/>
          <w:gridSpan w:val="3"/>
          <w:tcBorders>
            <w:top w:val="nil"/>
            <w:left w:val="nil"/>
            <w:right w:val="nil"/>
          </w:tcBorders>
        </w:tcPr>
        <w:p w14:paraId="1E57BE46" w14:textId="348C775A" w:rsidR="00334657" w:rsidRPr="00B322C4" w:rsidRDefault="00334657" w:rsidP="00334657">
          <w:pPr>
            <w:pStyle w:val="Header"/>
            <w:jc w:val="left"/>
          </w:pPr>
          <w:r w:rsidRPr="00F87808">
            <w:rPr>
              <w:noProof/>
              <w:lang w:eastAsia="de-CH"/>
            </w:rPr>
            <w:drawing>
              <wp:inline distT="0" distB="0" distL="0" distR="0" wp14:anchorId="162180D2" wp14:editId="4BB331DB">
                <wp:extent cx="4819650" cy="1905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196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67514C5" w14:textId="54F6AB96" w:rsidR="007306DE" w:rsidRDefault="00D25209" w:rsidP="00974590">
          <w:pPr>
            <w:pStyle w:val="Header"/>
            <w:tabs>
              <w:tab w:val="clear" w:pos="5103"/>
            </w:tabs>
            <w:jc w:val="left"/>
          </w:pPr>
          <w:r w:rsidRPr="00C713CC">
            <w:rPr>
              <w:lang w:val="en-GB"/>
            </w:rPr>
            <w:t xml:space="preserve">                                                  </w:t>
          </w:r>
        </w:p>
      </w:tc>
    </w:tr>
    <w:tr w:rsidR="00BE6BA8" w14:paraId="6AED9668" w14:textId="77777777">
      <w:trPr>
        <w:cantSplit/>
        <w:trHeight w:hRule="exact" w:val="567"/>
      </w:trPr>
      <w:tc>
        <w:tcPr>
          <w:tcW w:w="1706" w:type="dxa"/>
          <w:vAlign w:val="center"/>
        </w:tcPr>
        <w:p w14:paraId="70294B83" w14:textId="1652D81E" w:rsidR="00BE6BA8" w:rsidRDefault="00CF77A1" w:rsidP="00393EBD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M151</w:t>
          </w:r>
        </w:p>
      </w:tc>
      <w:tc>
        <w:tcPr>
          <w:tcW w:w="6521" w:type="dxa"/>
          <w:vAlign w:val="center"/>
        </w:tcPr>
        <w:p w14:paraId="7B42DA92" w14:textId="2D569CD2" w:rsidR="00BE6BA8" w:rsidRDefault="00E67F4C">
          <w:pPr>
            <w:pStyle w:val="Header"/>
          </w:pPr>
          <w:r w:rsidRPr="00C42E6C">
            <w:rPr>
              <w:rFonts w:cs="Arial"/>
              <w:b/>
              <w:bCs/>
              <w:szCs w:val="22"/>
              <w:shd w:val="clear" w:color="auto" w:fill="FAF9F8"/>
            </w:rPr>
            <w:t>Datenbanken in Web-Applikation einbinden</w:t>
          </w:r>
        </w:p>
      </w:tc>
      <w:tc>
        <w:tcPr>
          <w:tcW w:w="1694" w:type="dxa"/>
          <w:vAlign w:val="center"/>
        </w:tcPr>
        <w:p w14:paraId="4EC80827" w14:textId="77777777" w:rsidR="00BE6BA8" w:rsidRDefault="00D94CDA" w:rsidP="00D94CDA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P</w:t>
          </w:r>
          <w:r w:rsidR="00BE31EB">
            <w:rPr>
              <w:b/>
              <w:bCs/>
              <w:sz w:val="24"/>
            </w:rPr>
            <w:t>rojekt</w:t>
          </w:r>
        </w:p>
      </w:tc>
    </w:tr>
    <w:tr w:rsidR="00BE6BA8" w14:paraId="796017D7" w14:textId="77777777" w:rsidTr="002529CD">
      <w:trPr>
        <w:cantSplit/>
        <w:trHeight w:hRule="exact" w:val="321"/>
      </w:trPr>
      <w:tc>
        <w:tcPr>
          <w:tcW w:w="9921" w:type="dxa"/>
          <w:gridSpan w:val="3"/>
          <w:vAlign w:val="center"/>
        </w:tcPr>
        <w:p w14:paraId="37B0169B" w14:textId="5F43F3F9" w:rsidR="00BE6BA8" w:rsidRDefault="00393EBD">
          <w:pPr>
            <w:pStyle w:val="Header"/>
          </w:pPr>
          <w:r>
            <w:t>Projektauftrag</w:t>
          </w:r>
          <w:r w:rsidR="0065385A">
            <w:fldChar w:fldCharType="begin"/>
          </w:r>
          <w:r w:rsidR="0065385A">
            <w:instrText xml:space="preserve"> SUBJECT  \* MERGEFORMAT </w:instrText>
          </w:r>
          <w:r w:rsidR="0065385A">
            <w:fldChar w:fldCharType="end"/>
          </w:r>
        </w:p>
      </w:tc>
    </w:tr>
  </w:tbl>
  <w:p w14:paraId="767F83A5" w14:textId="77777777" w:rsidR="00BE6BA8" w:rsidRDefault="00BE6BA8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E51"/>
    <w:multiLevelType w:val="multilevel"/>
    <w:tmpl w:val="C28618F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6582EB1"/>
    <w:multiLevelType w:val="multilevel"/>
    <w:tmpl w:val="6EA4E616"/>
    <w:lvl w:ilvl="0">
      <w:start w:val="3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73F49E6"/>
    <w:multiLevelType w:val="multilevel"/>
    <w:tmpl w:val="22C08D4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2A0C4723"/>
    <w:multiLevelType w:val="hybridMultilevel"/>
    <w:tmpl w:val="DCCE60C6"/>
    <w:lvl w:ilvl="0" w:tplc="1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A6207"/>
    <w:multiLevelType w:val="hybridMultilevel"/>
    <w:tmpl w:val="56A0B26A"/>
    <w:lvl w:ilvl="0" w:tplc="0807000F">
      <w:start w:val="1"/>
      <w:numFmt w:val="decimal"/>
      <w:lvlText w:val="%1."/>
      <w:lvlJc w:val="left"/>
      <w:pPr>
        <w:ind w:left="2421" w:hanging="360"/>
      </w:pPr>
    </w:lvl>
    <w:lvl w:ilvl="1" w:tplc="08070019" w:tentative="1">
      <w:start w:val="1"/>
      <w:numFmt w:val="lowerLetter"/>
      <w:lvlText w:val="%2."/>
      <w:lvlJc w:val="left"/>
      <w:pPr>
        <w:ind w:left="3141" w:hanging="360"/>
      </w:pPr>
    </w:lvl>
    <w:lvl w:ilvl="2" w:tplc="0807001B" w:tentative="1">
      <w:start w:val="1"/>
      <w:numFmt w:val="lowerRoman"/>
      <w:lvlText w:val="%3."/>
      <w:lvlJc w:val="right"/>
      <w:pPr>
        <w:ind w:left="3861" w:hanging="180"/>
      </w:pPr>
    </w:lvl>
    <w:lvl w:ilvl="3" w:tplc="0807000F" w:tentative="1">
      <w:start w:val="1"/>
      <w:numFmt w:val="decimal"/>
      <w:lvlText w:val="%4."/>
      <w:lvlJc w:val="left"/>
      <w:pPr>
        <w:ind w:left="4581" w:hanging="360"/>
      </w:pPr>
    </w:lvl>
    <w:lvl w:ilvl="4" w:tplc="08070019" w:tentative="1">
      <w:start w:val="1"/>
      <w:numFmt w:val="lowerLetter"/>
      <w:lvlText w:val="%5."/>
      <w:lvlJc w:val="left"/>
      <w:pPr>
        <w:ind w:left="5301" w:hanging="360"/>
      </w:pPr>
    </w:lvl>
    <w:lvl w:ilvl="5" w:tplc="0807001B" w:tentative="1">
      <w:start w:val="1"/>
      <w:numFmt w:val="lowerRoman"/>
      <w:lvlText w:val="%6."/>
      <w:lvlJc w:val="right"/>
      <w:pPr>
        <w:ind w:left="6021" w:hanging="180"/>
      </w:pPr>
    </w:lvl>
    <w:lvl w:ilvl="6" w:tplc="0807000F" w:tentative="1">
      <w:start w:val="1"/>
      <w:numFmt w:val="decimal"/>
      <w:lvlText w:val="%7."/>
      <w:lvlJc w:val="left"/>
      <w:pPr>
        <w:ind w:left="6741" w:hanging="360"/>
      </w:pPr>
    </w:lvl>
    <w:lvl w:ilvl="7" w:tplc="08070019" w:tentative="1">
      <w:start w:val="1"/>
      <w:numFmt w:val="lowerLetter"/>
      <w:lvlText w:val="%8."/>
      <w:lvlJc w:val="left"/>
      <w:pPr>
        <w:ind w:left="7461" w:hanging="360"/>
      </w:pPr>
    </w:lvl>
    <w:lvl w:ilvl="8" w:tplc="0807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381D77FC"/>
    <w:multiLevelType w:val="multilevel"/>
    <w:tmpl w:val="AE6CEFF6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D8606FE"/>
    <w:multiLevelType w:val="multilevel"/>
    <w:tmpl w:val="D828F5FE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FFB49F4"/>
    <w:multiLevelType w:val="multilevel"/>
    <w:tmpl w:val="C3307B2E"/>
    <w:lvl w:ilvl="0">
      <w:start w:val="1"/>
      <w:numFmt w:val="decimal"/>
      <w:pStyle w:val="Heading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DDF1E98"/>
    <w:multiLevelType w:val="hybridMultilevel"/>
    <w:tmpl w:val="D1DA1410"/>
    <w:lvl w:ilvl="0" w:tplc="04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4EAB4AC0"/>
    <w:multiLevelType w:val="multilevel"/>
    <w:tmpl w:val="3290324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E30331C"/>
    <w:multiLevelType w:val="multilevel"/>
    <w:tmpl w:val="90ACB4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E8C5A9F"/>
    <w:multiLevelType w:val="hybridMultilevel"/>
    <w:tmpl w:val="52D8AED6"/>
    <w:lvl w:ilvl="0" w:tplc="1098D476">
      <w:start w:val="1"/>
      <w:numFmt w:val="bullet"/>
      <w:pStyle w:val="List3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14E25E7"/>
    <w:multiLevelType w:val="hybridMultilevel"/>
    <w:tmpl w:val="6ACEB774"/>
    <w:lvl w:ilvl="0" w:tplc="D698024E">
      <w:start w:val="1"/>
      <w:numFmt w:val="decimal"/>
      <w:pStyle w:val="List5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ascii="Wingdings" w:hAnsi="Wingdings" w:hint="default"/>
      </w:rPr>
    </w:lvl>
  </w:abstractNum>
  <w:abstractNum w:abstractNumId="13" w15:restartNumberingAfterBreak="0">
    <w:nsid w:val="6F3F00B4"/>
    <w:multiLevelType w:val="multilevel"/>
    <w:tmpl w:val="1E16B34C"/>
    <w:lvl w:ilvl="0">
      <w:start w:val="4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1F230E1"/>
    <w:multiLevelType w:val="multilevel"/>
    <w:tmpl w:val="150820F4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A932988"/>
    <w:multiLevelType w:val="multilevel"/>
    <w:tmpl w:val="687029C2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B21796A"/>
    <w:multiLevelType w:val="hybridMultilevel"/>
    <w:tmpl w:val="D5223704"/>
    <w:lvl w:ilvl="0" w:tplc="FA9CEA1C">
      <w:start w:val="1"/>
      <w:numFmt w:val="bullet"/>
      <w:pStyle w:val="Lis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num w:numId="1" w16cid:durableId="1928465103">
    <w:abstractNumId w:val="16"/>
  </w:num>
  <w:num w:numId="2" w16cid:durableId="504127992">
    <w:abstractNumId w:val="7"/>
  </w:num>
  <w:num w:numId="3" w16cid:durableId="1467702290">
    <w:abstractNumId w:val="11"/>
  </w:num>
  <w:num w:numId="4" w16cid:durableId="633676613">
    <w:abstractNumId w:val="12"/>
  </w:num>
  <w:num w:numId="5" w16cid:durableId="383019677">
    <w:abstractNumId w:val="15"/>
  </w:num>
  <w:num w:numId="6" w16cid:durableId="877665873">
    <w:abstractNumId w:val="14"/>
  </w:num>
  <w:num w:numId="7" w16cid:durableId="699823253">
    <w:abstractNumId w:val="1"/>
  </w:num>
  <w:num w:numId="8" w16cid:durableId="409233896">
    <w:abstractNumId w:val="9"/>
  </w:num>
  <w:num w:numId="9" w16cid:durableId="1777015131">
    <w:abstractNumId w:val="10"/>
  </w:num>
  <w:num w:numId="10" w16cid:durableId="398093298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8182392">
    <w:abstractNumId w:val="13"/>
  </w:num>
  <w:num w:numId="12" w16cid:durableId="816578618">
    <w:abstractNumId w:val="5"/>
  </w:num>
  <w:num w:numId="13" w16cid:durableId="498891857">
    <w:abstractNumId w:val="0"/>
  </w:num>
  <w:num w:numId="14" w16cid:durableId="1144784171">
    <w:abstractNumId w:val="6"/>
  </w:num>
  <w:num w:numId="15" w16cid:durableId="1331718493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89566055">
    <w:abstractNumId w:val="3"/>
  </w:num>
  <w:num w:numId="17" w16cid:durableId="1918200137">
    <w:abstractNumId w:val="8"/>
  </w:num>
  <w:num w:numId="18" w16cid:durableId="1965499456">
    <w:abstractNumId w:val="2"/>
  </w:num>
  <w:num w:numId="19" w16cid:durableId="29618512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de-CH" w:vendorID="9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78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114"/>
    <w:rsid w:val="00002317"/>
    <w:rsid w:val="000042D5"/>
    <w:rsid w:val="000057BB"/>
    <w:rsid w:val="00012C95"/>
    <w:rsid w:val="00016B59"/>
    <w:rsid w:val="000669E3"/>
    <w:rsid w:val="000669EF"/>
    <w:rsid w:val="00094D0A"/>
    <w:rsid w:val="000D45B4"/>
    <w:rsid w:val="000D697B"/>
    <w:rsid w:val="000E6FE9"/>
    <w:rsid w:val="000F37E8"/>
    <w:rsid w:val="000F6321"/>
    <w:rsid w:val="00112A89"/>
    <w:rsid w:val="0012376B"/>
    <w:rsid w:val="001343B9"/>
    <w:rsid w:val="00142FA2"/>
    <w:rsid w:val="00153395"/>
    <w:rsid w:val="00153423"/>
    <w:rsid w:val="00166FB3"/>
    <w:rsid w:val="00176DD7"/>
    <w:rsid w:val="0018327A"/>
    <w:rsid w:val="001919ED"/>
    <w:rsid w:val="00192C0E"/>
    <w:rsid w:val="001943CA"/>
    <w:rsid w:val="001B2A34"/>
    <w:rsid w:val="001B77F9"/>
    <w:rsid w:val="001C0E30"/>
    <w:rsid w:val="001D225C"/>
    <w:rsid w:val="001E0D0A"/>
    <w:rsid w:val="001F01EE"/>
    <w:rsid w:val="00223CAA"/>
    <w:rsid w:val="0023044A"/>
    <w:rsid w:val="002529CD"/>
    <w:rsid w:val="002617F8"/>
    <w:rsid w:val="002654AF"/>
    <w:rsid w:val="002701D5"/>
    <w:rsid w:val="00271535"/>
    <w:rsid w:val="002764E3"/>
    <w:rsid w:val="002A4F5F"/>
    <w:rsid w:val="002D6E4F"/>
    <w:rsid w:val="002E07E1"/>
    <w:rsid w:val="002F587F"/>
    <w:rsid w:val="003009CA"/>
    <w:rsid w:val="003013BB"/>
    <w:rsid w:val="0033039C"/>
    <w:rsid w:val="00334657"/>
    <w:rsid w:val="00345171"/>
    <w:rsid w:val="00356DB1"/>
    <w:rsid w:val="00361B2A"/>
    <w:rsid w:val="00366F56"/>
    <w:rsid w:val="00366FE4"/>
    <w:rsid w:val="00372F40"/>
    <w:rsid w:val="0037711E"/>
    <w:rsid w:val="00393EBD"/>
    <w:rsid w:val="003B273A"/>
    <w:rsid w:val="003C045C"/>
    <w:rsid w:val="003D0640"/>
    <w:rsid w:val="003D7E27"/>
    <w:rsid w:val="00423533"/>
    <w:rsid w:val="0044617C"/>
    <w:rsid w:val="0045458D"/>
    <w:rsid w:val="00456B7B"/>
    <w:rsid w:val="00467456"/>
    <w:rsid w:val="0048329F"/>
    <w:rsid w:val="00484F5F"/>
    <w:rsid w:val="004C365A"/>
    <w:rsid w:val="004D273D"/>
    <w:rsid w:val="004D39DF"/>
    <w:rsid w:val="004E11C2"/>
    <w:rsid w:val="004E5508"/>
    <w:rsid w:val="004F45EA"/>
    <w:rsid w:val="00532412"/>
    <w:rsid w:val="00535CDA"/>
    <w:rsid w:val="00542F2D"/>
    <w:rsid w:val="00543B8C"/>
    <w:rsid w:val="00543D6B"/>
    <w:rsid w:val="0055242F"/>
    <w:rsid w:val="00560A2F"/>
    <w:rsid w:val="00562D44"/>
    <w:rsid w:val="00573ECC"/>
    <w:rsid w:val="005827BE"/>
    <w:rsid w:val="005919DF"/>
    <w:rsid w:val="00594AE7"/>
    <w:rsid w:val="005B2425"/>
    <w:rsid w:val="005B7FAB"/>
    <w:rsid w:val="005C16AC"/>
    <w:rsid w:val="005E6C33"/>
    <w:rsid w:val="006013EE"/>
    <w:rsid w:val="00601AD6"/>
    <w:rsid w:val="00626A01"/>
    <w:rsid w:val="00630B72"/>
    <w:rsid w:val="00634284"/>
    <w:rsid w:val="0064024D"/>
    <w:rsid w:val="00642D8F"/>
    <w:rsid w:val="00642E06"/>
    <w:rsid w:val="0065385A"/>
    <w:rsid w:val="006873C0"/>
    <w:rsid w:val="006B794B"/>
    <w:rsid w:val="006D0F18"/>
    <w:rsid w:val="006D38B0"/>
    <w:rsid w:val="00713FEE"/>
    <w:rsid w:val="0072398F"/>
    <w:rsid w:val="0072575F"/>
    <w:rsid w:val="007306DE"/>
    <w:rsid w:val="00747344"/>
    <w:rsid w:val="00747619"/>
    <w:rsid w:val="0075347E"/>
    <w:rsid w:val="00755DF8"/>
    <w:rsid w:val="007809B1"/>
    <w:rsid w:val="00797E16"/>
    <w:rsid w:val="007C05F9"/>
    <w:rsid w:val="007C1EE7"/>
    <w:rsid w:val="007C6569"/>
    <w:rsid w:val="007D158C"/>
    <w:rsid w:val="007F74EB"/>
    <w:rsid w:val="0080056F"/>
    <w:rsid w:val="008104C0"/>
    <w:rsid w:val="00815C78"/>
    <w:rsid w:val="008245F1"/>
    <w:rsid w:val="00837949"/>
    <w:rsid w:val="00840B09"/>
    <w:rsid w:val="00840CCB"/>
    <w:rsid w:val="00843EC5"/>
    <w:rsid w:val="00857772"/>
    <w:rsid w:val="008630A9"/>
    <w:rsid w:val="008A7C75"/>
    <w:rsid w:val="008C5195"/>
    <w:rsid w:val="008C6ADA"/>
    <w:rsid w:val="008D4FE8"/>
    <w:rsid w:val="008E24EE"/>
    <w:rsid w:val="00902034"/>
    <w:rsid w:val="00910871"/>
    <w:rsid w:val="00912832"/>
    <w:rsid w:val="0092773F"/>
    <w:rsid w:val="00934276"/>
    <w:rsid w:val="00974590"/>
    <w:rsid w:val="0098136E"/>
    <w:rsid w:val="009B2F2E"/>
    <w:rsid w:val="009C2118"/>
    <w:rsid w:val="009C6046"/>
    <w:rsid w:val="009E143D"/>
    <w:rsid w:val="009F29CC"/>
    <w:rsid w:val="009F6DC8"/>
    <w:rsid w:val="00A1129C"/>
    <w:rsid w:val="00A22411"/>
    <w:rsid w:val="00A3561F"/>
    <w:rsid w:val="00A45D31"/>
    <w:rsid w:val="00A46EBE"/>
    <w:rsid w:val="00A50015"/>
    <w:rsid w:val="00A538BD"/>
    <w:rsid w:val="00A6397E"/>
    <w:rsid w:val="00A85514"/>
    <w:rsid w:val="00A96A88"/>
    <w:rsid w:val="00AA7802"/>
    <w:rsid w:val="00AB1029"/>
    <w:rsid w:val="00AB6A3A"/>
    <w:rsid w:val="00AC15B8"/>
    <w:rsid w:val="00AC18BC"/>
    <w:rsid w:val="00AD3F33"/>
    <w:rsid w:val="00AE0541"/>
    <w:rsid w:val="00AE6A97"/>
    <w:rsid w:val="00B031E7"/>
    <w:rsid w:val="00B05165"/>
    <w:rsid w:val="00B077D4"/>
    <w:rsid w:val="00B12053"/>
    <w:rsid w:val="00B31B27"/>
    <w:rsid w:val="00B47459"/>
    <w:rsid w:val="00B508F7"/>
    <w:rsid w:val="00B6662F"/>
    <w:rsid w:val="00B70FF0"/>
    <w:rsid w:val="00B71335"/>
    <w:rsid w:val="00BB69F9"/>
    <w:rsid w:val="00BD76A2"/>
    <w:rsid w:val="00BE31EB"/>
    <w:rsid w:val="00BE6BA8"/>
    <w:rsid w:val="00BF0795"/>
    <w:rsid w:val="00BF4BD2"/>
    <w:rsid w:val="00C175E8"/>
    <w:rsid w:val="00C22D47"/>
    <w:rsid w:val="00C25FE9"/>
    <w:rsid w:val="00C42A15"/>
    <w:rsid w:val="00C46A5E"/>
    <w:rsid w:val="00C55C50"/>
    <w:rsid w:val="00C70997"/>
    <w:rsid w:val="00C7641F"/>
    <w:rsid w:val="00CA149F"/>
    <w:rsid w:val="00CB4262"/>
    <w:rsid w:val="00CE334B"/>
    <w:rsid w:val="00CF77A1"/>
    <w:rsid w:val="00D230B3"/>
    <w:rsid w:val="00D25209"/>
    <w:rsid w:val="00D25E85"/>
    <w:rsid w:val="00D314AD"/>
    <w:rsid w:val="00D3241E"/>
    <w:rsid w:val="00D3372D"/>
    <w:rsid w:val="00D41577"/>
    <w:rsid w:val="00D514D0"/>
    <w:rsid w:val="00D61970"/>
    <w:rsid w:val="00D94CDA"/>
    <w:rsid w:val="00DA2D4C"/>
    <w:rsid w:val="00DA7D38"/>
    <w:rsid w:val="00DB2320"/>
    <w:rsid w:val="00DB6E3F"/>
    <w:rsid w:val="00DC0BF6"/>
    <w:rsid w:val="00DD4D45"/>
    <w:rsid w:val="00DD6947"/>
    <w:rsid w:val="00DF4764"/>
    <w:rsid w:val="00DF6A7F"/>
    <w:rsid w:val="00DF7114"/>
    <w:rsid w:val="00E11360"/>
    <w:rsid w:val="00E4072B"/>
    <w:rsid w:val="00E45924"/>
    <w:rsid w:val="00E474D6"/>
    <w:rsid w:val="00E67F4C"/>
    <w:rsid w:val="00EB7CD4"/>
    <w:rsid w:val="00EF3B68"/>
    <w:rsid w:val="00F0388D"/>
    <w:rsid w:val="00F04FC4"/>
    <w:rsid w:val="00F2121E"/>
    <w:rsid w:val="00F25E34"/>
    <w:rsid w:val="00F57B2A"/>
    <w:rsid w:val="00F96830"/>
    <w:rsid w:val="00FA452C"/>
    <w:rsid w:val="00FB0652"/>
    <w:rsid w:val="00FB3268"/>
    <w:rsid w:val="00FB7EDB"/>
    <w:rsid w:val="00FC1186"/>
    <w:rsid w:val="06F714B1"/>
    <w:rsid w:val="14A2834D"/>
    <w:rsid w:val="1C946CD5"/>
    <w:rsid w:val="22B6FDB0"/>
    <w:rsid w:val="2C44B799"/>
    <w:rsid w:val="4AC3F3F5"/>
    <w:rsid w:val="4C1D8FEE"/>
    <w:rsid w:val="7069C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CC0D40"/>
  <w15:docId w15:val="{08FCB577-A7AC-42D9-AFE7-48ED4C0E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F33"/>
    <w:rPr>
      <w:rFonts w:ascii="Arial" w:hAnsi="Arial"/>
      <w:sz w:val="22"/>
      <w:szCs w:val="24"/>
      <w:lang w:eastAsia="de-DE"/>
    </w:rPr>
  </w:style>
  <w:style w:type="paragraph" w:styleId="Heading1">
    <w:name w:val="heading 1"/>
    <w:basedOn w:val="Normal"/>
    <w:next w:val="BodyText"/>
    <w:qFormat/>
    <w:rsid w:val="00D230B3"/>
    <w:pPr>
      <w:keepNext/>
      <w:numPr>
        <w:numId w:val="2"/>
      </w:numPr>
      <w:pBdr>
        <w:bottom w:val="single" w:sz="4" w:space="1" w:color="auto"/>
      </w:pBd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BodyText"/>
    <w:qFormat/>
    <w:rsid w:val="00D230B3"/>
    <w:pPr>
      <w:keepNext/>
      <w:keepLines/>
      <w:numPr>
        <w:ilvl w:val="1"/>
        <w:numId w:val="2"/>
      </w:numPr>
      <w:spacing w:before="240" w:after="120"/>
      <w:outlineLvl w:val="1"/>
    </w:pPr>
    <w:rPr>
      <w:b/>
      <w:bCs/>
      <w:sz w:val="24"/>
    </w:rPr>
  </w:style>
  <w:style w:type="paragraph" w:styleId="Heading3">
    <w:name w:val="heading 3"/>
    <w:basedOn w:val="Normal"/>
    <w:next w:val="BodyText"/>
    <w:qFormat/>
    <w:rsid w:val="00D230B3"/>
    <w:pPr>
      <w:keepNext/>
      <w:numPr>
        <w:ilvl w:val="2"/>
        <w:numId w:val="2"/>
      </w:numPr>
      <w:spacing w:before="360" w:after="120"/>
      <w:outlineLvl w:val="2"/>
    </w:pPr>
    <w:rPr>
      <w:b/>
      <w:kern w:val="28"/>
      <w:sz w:val="24"/>
    </w:rPr>
  </w:style>
  <w:style w:type="paragraph" w:styleId="Heading4">
    <w:name w:val="heading 4"/>
    <w:basedOn w:val="Heading3"/>
    <w:next w:val="BodyText"/>
    <w:qFormat/>
    <w:rsid w:val="00D230B3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rsid w:val="00D230B3"/>
    <w:pPr>
      <w:numPr>
        <w:ilvl w:val="4"/>
        <w:numId w:val="2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D230B3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rsid w:val="00D230B3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230B3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230B3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D3F33"/>
    <w:pPr>
      <w:tabs>
        <w:tab w:val="right" w:pos="9921"/>
      </w:tabs>
      <w:spacing w:before="60" w:after="240"/>
      <w:ind w:left="1701"/>
    </w:pPr>
    <w:rPr>
      <w:lang w:val="de-DE"/>
    </w:rPr>
  </w:style>
  <w:style w:type="paragraph" w:styleId="Header">
    <w:name w:val="header"/>
    <w:basedOn w:val="Normal"/>
    <w:rsid w:val="00D230B3"/>
    <w:pPr>
      <w:tabs>
        <w:tab w:val="center" w:pos="5103"/>
        <w:tab w:val="right" w:pos="9639"/>
      </w:tabs>
      <w:jc w:val="center"/>
    </w:pPr>
  </w:style>
  <w:style w:type="paragraph" w:styleId="Footer">
    <w:name w:val="footer"/>
    <w:basedOn w:val="Normal"/>
    <w:rsid w:val="00D230B3"/>
    <w:pPr>
      <w:pBdr>
        <w:top w:val="single" w:sz="4" w:space="1" w:color="auto"/>
      </w:pBdr>
      <w:tabs>
        <w:tab w:val="right" w:pos="9923"/>
      </w:tabs>
    </w:pPr>
    <w:rPr>
      <w:sz w:val="18"/>
    </w:rPr>
  </w:style>
  <w:style w:type="paragraph" w:styleId="TOC1">
    <w:name w:val="toc 1"/>
    <w:basedOn w:val="BodyText"/>
    <w:next w:val="BodyText"/>
    <w:autoRedefine/>
    <w:uiPriority w:val="39"/>
    <w:rsid w:val="002617F8"/>
    <w:pPr>
      <w:tabs>
        <w:tab w:val="clear" w:pos="9921"/>
        <w:tab w:val="left" w:pos="1985"/>
        <w:tab w:val="right" w:leader="dot" w:pos="9911"/>
      </w:tabs>
      <w:spacing w:before="120" w:after="0"/>
    </w:pPr>
    <w:rPr>
      <w:rFonts w:asciiTheme="minorHAnsi" w:hAnsiTheme="minorHAnsi"/>
      <w:b/>
      <w:bCs/>
      <w:szCs w:val="22"/>
      <w:lang w:val="de-CH"/>
    </w:rPr>
  </w:style>
  <w:style w:type="paragraph" w:styleId="List">
    <w:name w:val="List"/>
    <w:basedOn w:val="Normal"/>
    <w:rsid w:val="00E11360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sz w:val="24"/>
      <w:szCs w:val="20"/>
    </w:rPr>
  </w:style>
  <w:style w:type="paragraph" w:customStyle="1" w:styleId="Bild">
    <w:name w:val="Bild"/>
    <w:basedOn w:val="BodyText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jc w:val="center"/>
    </w:pPr>
  </w:style>
  <w:style w:type="paragraph" w:customStyle="1" w:styleId="Beispiel">
    <w:name w:val="Beispiel"/>
    <w:basedOn w:val="BodyText"/>
    <w:next w:val="BodyText"/>
    <w:pPr>
      <w:keepNext/>
      <w:shd w:val="pct5" w:color="auto" w:fill="auto"/>
      <w:spacing w:before="40" w:after="40"/>
    </w:pPr>
  </w:style>
  <w:style w:type="paragraph" w:customStyle="1" w:styleId="Tabelle">
    <w:name w:val="Tabelle"/>
    <w:basedOn w:val="BodyText"/>
    <w:rsid w:val="0072575F"/>
    <w:pPr>
      <w:keepNext/>
      <w:keepLines/>
      <w:spacing w:before="0" w:after="0"/>
      <w:ind w:left="0"/>
      <w:jc w:val="center"/>
    </w:pPr>
    <w:rPr>
      <w:noProof/>
      <w:lang w:val="de-CH" w:eastAsia="de-LI"/>
    </w:rPr>
  </w:style>
  <w:style w:type="paragraph" w:styleId="TOC2">
    <w:name w:val="toc 2"/>
    <w:basedOn w:val="Normal"/>
    <w:next w:val="Normal"/>
    <w:autoRedefine/>
    <w:uiPriority w:val="39"/>
    <w:rsid w:val="002617F8"/>
    <w:pPr>
      <w:tabs>
        <w:tab w:val="left" w:pos="1701"/>
        <w:tab w:val="left" w:pos="2220"/>
        <w:tab w:val="right" w:leader="dot" w:pos="9911"/>
      </w:tabs>
      <w:ind w:left="1985"/>
    </w:pPr>
    <w:rPr>
      <w:rFonts w:asciiTheme="minorHAnsi" w:hAnsiTheme="minorHAnsi"/>
      <w:iCs/>
      <w:szCs w:val="22"/>
    </w:rPr>
  </w:style>
  <w:style w:type="paragraph" w:styleId="TOC3">
    <w:name w:val="toc 3"/>
    <w:basedOn w:val="TOC2"/>
    <w:next w:val="BodyText"/>
    <w:autoRedefine/>
    <w:uiPriority w:val="39"/>
    <w:rsid w:val="002617F8"/>
    <w:pPr>
      <w:ind w:left="2268"/>
    </w:pPr>
    <w:rPr>
      <w:iCs w:val="0"/>
    </w:rPr>
  </w:style>
  <w:style w:type="paragraph" w:styleId="TOC4">
    <w:name w:val="toc 4"/>
    <w:basedOn w:val="Normal"/>
    <w:next w:val="Normal"/>
    <w:autoRedefine/>
    <w:semiHidden/>
    <w:rsid w:val="00D230B3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D230B3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D230B3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D230B3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D230B3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D230B3"/>
    <w:pPr>
      <w:ind w:left="1760"/>
    </w:pPr>
    <w:rPr>
      <w:rFonts w:asciiTheme="minorHAnsi" w:hAnsiTheme="minorHAnsi"/>
      <w:sz w:val="20"/>
      <w:szCs w:val="20"/>
    </w:rPr>
  </w:style>
  <w:style w:type="paragraph" w:customStyle="1" w:styleId="FragenZiele">
    <w:name w:val="Fragen / Ziele"/>
    <w:basedOn w:val="BodyText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customStyle="1" w:styleId="vorBild">
    <w:name w:val="vor Bild"/>
    <w:basedOn w:val="BodyText"/>
    <w:next w:val="Bild"/>
    <w:pPr>
      <w:keepNext/>
    </w:pPr>
  </w:style>
  <w:style w:type="paragraph" w:styleId="TableofFigures">
    <w:name w:val="table of figures"/>
    <w:basedOn w:val="BodyText"/>
    <w:next w:val="Tabelle"/>
    <w:semiHidden/>
    <w:pPr>
      <w:spacing w:before="0" w:after="20"/>
      <w:ind w:left="403" w:hanging="403"/>
    </w:pPr>
  </w:style>
  <w:style w:type="paragraph" w:customStyle="1" w:styleId="FragenZiele2">
    <w:name w:val="Fragen / Ziele 2"/>
    <w:basedOn w:val="FragenZiele"/>
    <w:pPr>
      <w:tabs>
        <w:tab w:val="clear" w:pos="2268"/>
        <w:tab w:val="num" w:pos="2552"/>
      </w:tabs>
      <w:ind w:left="2552"/>
    </w:pPr>
  </w:style>
  <w:style w:type="paragraph" w:customStyle="1" w:styleId="Liste3">
    <w:name w:val="Liste3"/>
    <w:basedOn w:val="List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customStyle="1" w:styleId="Titel1">
    <w:name w:val="Titel 1"/>
    <w:basedOn w:val="Normal"/>
    <w:next w:val="BodyText"/>
    <w:rsid w:val="00423533"/>
    <w:pPr>
      <w:keepNext/>
      <w:pBdr>
        <w:bottom w:val="single" w:sz="4" w:space="1" w:color="auto"/>
      </w:pBdr>
      <w:spacing w:after="360"/>
    </w:pPr>
    <w:rPr>
      <w:b/>
      <w:sz w:val="28"/>
    </w:rPr>
  </w:style>
  <w:style w:type="paragraph" w:customStyle="1" w:styleId="Inhalt">
    <w:name w:val="Inhalt"/>
    <w:basedOn w:val="BodyText"/>
    <w:pPr>
      <w:pBdr>
        <w:bottom w:val="single" w:sz="4" w:space="1" w:color="auto"/>
      </w:pBdr>
      <w:spacing w:before="0"/>
      <w:ind w:hanging="1701"/>
    </w:pPr>
    <w:rPr>
      <w:b/>
      <w:sz w:val="28"/>
    </w:rPr>
  </w:style>
  <w:style w:type="paragraph" w:styleId="List2">
    <w:name w:val="List 2"/>
    <w:basedOn w:val="List"/>
    <w:rsid w:val="00D230B3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customStyle="1" w:styleId="C-Code">
    <w:name w:val="C-Code"/>
    <w:basedOn w:val="BodyText"/>
    <w:rsid w:val="00D230B3"/>
    <w:pPr>
      <w:ind w:left="0"/>
    </w:pPr>
    <w:rPr>
      <w:rFonts w:ascii="Courier New" w:hAnsi="Courier New"/>
      <w:szCs w:val="20"/>
      <w:lang w:val="en-US"/>
    </w:rPr>
  </w:style>
  <w:style w:type="paragraph" w:styleId="Title">
    <w:name w:val="Title"/>
    <w:basedOn w:val="Normal"/>
    <w:qFormat/>
    <w:rsid w:val="009B2F2E"/>
    <w:pPr>
      <w:keepNext/>
      <w:spacing w:before="240" w:after="60"/>
      <w:ind w:left="1701"/>
      <w:outlineLvl w:val="0"/>
    </w:pPr>
    <w:rPr>
      <w:rFonts w:cs="Arial"/>
      <w:b/>
      <w:bCs/>
      <w:kern w:val="28"/>
      <w:szCs w:val="32"/>
    </w:rPr>
  </w:style>
  <w:style w:type="paragraph" w:customStyle="1" w:styleId="Inhaltsverzeichnis">
    <w:name w:val="Inhaltsverzeichnis"/>
    <w:basedOn w:val="Normal"/>
    <w:next w:val="Normal"/>
    <w:rsid w:val="00D230B3"/>
    <w:pPr>
      <w:pBdr>
        <w:bottom w:val="single" w:sz="4" w:space="1" w:color="auto"/>
      </w:pBdr>
      <w:tabs>
        <w:tab w:val="right" w:pos="9923"/>
      </w:tabs>
      <w:spacing w:after="240"/>
      <w:ind w:firstLine="1701"/>
    </w:pPr>
    <w:rPr>
      <w:b/>
      <w:sz w:val="28"/>
    </w:rPr>
  </w:style>
  <w:style w:type="paragraph" w:customStyle="1" w:styleId="C-Code-Listing">
    <w:name w:val="C-Code-Listing"/>
    <w:basedOn w:val="C-Code"/>
    <w:rsid w:val="00D230B3"/>
    <w:pPr>
      <w:spacing w:before="20" w:after="20"/>
    </w:pPr>
    <w:rPr>
      <w:sz w:val="20"/>
    </w:rPr>
  </w:style>
  <w:style w:type="paragraph" w:customStyle="1" w:styleId="C-Code2">
    <w:name w:val="C-Code 2"/>
    <w:basedOn w:val="C-Code"/>
    <w:rsid w:val="00D230B3"/>
    <w:rPr>
      <w:vanish/>
      <w:shd w:val="clear" w:color="auto" w:fill="CCFFCC"/>
    </w:rPr>
  </w:style>
  <w:style w:type="paragraph" w:styleId="List3">
    <w:name w:val="List 3"/>
    <w:basedOn w:val="List"/>
    <w:rsid w:val="00D230B3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5">
    <w:name w:val="List 5"/>
    <w:basedOn w:val="List4"/>
    <w:rsid w:val="00C55C50"/>
    <w:pPr>
      <w:numPr>
        <w:numId w:val="4"/>
      </w:numPr>
      <w:spacing w:before="60" w:after="60"/>
    </w:pPr>
    <w:rPr>
      <w:sz w:val="24"/>
      <w:lang w:val="de-DE"/>
    </w:rPr>
  </w:style>
  <w:style w:type="paragraph" w:styleId="List4">
    <w:name w:val="List 4"/>
    <w:basedOn w:val="Normal"/>
    <w:rsid w:val="00C55C50"/>
    <w:pPr>
      <w:ind w:left="1132" w:hanging="283"/>
    </w:pPr>
  </w:style>
  <w:style w:type="character" w:styleId="Hyperlink">
    <w:name w:val="Hyperlink"/>
    <w:uiPriority w:val="99"/>
    <w:unhideWhenUsed/>
    <w:rsid w:val="00BD76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5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41577"/>
    <w:rPr>
      <w:rFonts w:ascii="Tahoma" w:hAnsi="Tahoma" w:cs="Tahoma"/>
      <w:sz w:val="16"/>
      <w:szCs w:val="16"/>
      <w:lang w:val="de-CH" w:eastAsia="de-DE"/>
    </w:rPr>
  </w:style>
  <w:style w:type="table" w:styleId="TableGrid">
    <w:name w:val="Table Grid"/>
    <w:basedOn w:val="TableNormal"/>
    <w:uiPriority w:val="59"/>
    <w:rsid w:val="00601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423533"/>
    <w:rPr>
      <w:b/>
      <w:bCs/>
      <w:smallCaps/>
      <w:spacing w:val="5"/>
    </w:rPr>
  </w:style>
  <w:style w:type="character" w:styleId="FollowedHyperlink">
    <w:name w:val="FollowedHyperlink"/>
    <w:uiPriority w:val="99"/>
    <w:semiHidden/>
    <w:unhideWhenUsed/>
    <w:rsid w:val="00BE6BA8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5514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de-CH"/>
    </w:rPr>
  </w:style>
  <w:style w:type="character" w:styleId="Emphasis">
    <w:name w:val="Emphasis"/>
    <w:basedOn w:val="DefaultParagraphFont"/>
    <w:uiPriority w:val="20"/>
    <w:qFormat/>
    <w:rsid w:val="002617F8"/>
    <w:rPr>
      <w:i/>
      <w:iCs/>
    </w:rPr>
  </w:style>
  <w:style w:type="paragraph" w:customStyle="1" w:styleId="TableContents">
    <w:name w:val="Table Contents"/>
    <w:basedOn w:val="Normal"/>
    <w:rsid w:val="00D94CDA"/>
    <w:pPr>
      <w:suppressLineNumbers/>
      <w:autoSpaceDN w:val="0"/>
      <w:textAlignment w:val="baseline"/>
    </w:pPr>
    <w:rPr>
      <w:kern w:val="3"/>
      <w:sz w:val="24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D94CDA"/>
    <w:pPr>
      <w:ind w:left="720"/>
      <w:contextualSpacing/>
    </w:p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B05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thon\Downloads\Projektidee%20(1)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6B952511C17694E8EB7C6C70CBEB802" ma:contentTypeVersion="15" ma:contentTypeDescription="Ein neues Dokument erstellen." ma:contentTypeScope="" ma:versionID="b581eec845e6953bfb81d42d871b8f14">
  <xsd:schema xmlns:xsd="http://www.w3.org/2001/XMLSchema" xmlns:xs="http://www.w3.org/2001/XMLSchema" xmlns:p="http://schemas.microsoft.com/office/2006/metadata/properties" xmlns:ns2="72e043b3-76be-413d-91a2-b25935a83968" xmlns:ns3="e550097f-40a3-4682-8fae-96fbd52086df" targetNamespace="http://schemas.microsoft.com/office/2006/metadata/properties" ma:root="true" ma:fieldsID="b24dbb88411cbfda71693a0ee4952c2c" ns2:_="" ns3:_="">
    <xsd:import namespace="72e043b3-76be-413d-91a2-b25935a83968"/>
    <xsd:import namespace="e550097f-40a3-4682-8fae-96fbd52086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043b3-76be-413d-91a2-b25935a83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8d707317-08a4-4a99-9493-f18ee9983d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0097f-40a3-4682-8fae-96fbd52086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4278ae33-97d8-460c-868b-ba64665a9408}" ma:internalName="TaxCatchAll" ma:showField="CatchAllData" ma:web="e550097f-40a3-4682-8fae-96fbd5208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e043b3-76be-413d-91a2-b25935a83968">
      <Terms xmlns="http://schemas.microsoft.com/office/infopath/2007/PartnerControls"/>
    </lcf76f155ced4ddcb4097134ff3c332f>
    <TaxCatchAll xmlns="e550097f-40a3-4682-8fae-96fbd52086df" xsi:nil="true"/>
  </documentManagement>
</p:properties>
</file>

<file path=customXml/itemProps1.xml><?xml version="1.0" encoding="utf-8"?>
<ds:datastoreItem xmlns:ds="http://schemas.openxmlformats.org/officeDocument/2006/customXml" ds:itemID="{EB377415-049E-49A4-B2DC-9104B10CE5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DC4A1D-A99C-4B95-BE4D-76AF2C8A9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12F4B2-31CC-4E0C-927E-223C2F476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043b3-76be-413d-91a2-b25935a83968"/>
    <ds:schemaRef ds:uri="e550097f-40a3-4682-8fae-96fbd52086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6B33E2-7506-4B59-A7B9-A7DAF0999C67}">
  <ds:schemaRefs>
    <ds:schemaRef ds:uri="http://schemas.microsoft.com/office/2006/metadata/properties"/>
    <ds:schemaRef ds:uri="http://schemas.microsoft.com/office/infopath/2007/PartnerControls"/>
    <ds:schemaRef ds:uri="72e043b3-76be-413d-91a2-b25935a83968"/>
    <ds:schemaRef ds:uri="e550097f-40a3-4682-8fae-96fbd52086d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Projektidee (1)</Template>
  <TotalTime>0</TotalTime>
  <Pages>1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Gewerblich-industrielles Bildungszentrum Zug GIBZ</Company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</dc:creator>
  <cp:keywords/>
  <dc:description>Version 1.0 / Januar 2019</dc:description>
  <cp:lastModifiedBy>Sidney Edwin Hyde</cp:lastModifiedBy>
  <cp:revision>2</cp:revision>
  <cp:lastPrinted>2015-03-24T17:42:00Z</cp:lastPrinted>
  <dcterms:created xsi:type="dcterms:W3CDTF">2023-06-23T04:52:00Z</dcterms:created>
  <dcterms:modified xsi:type="dcterms:W3CDTF">2023-06-23T04:52:00Z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ache">
    <vt:lpwstr>Deutsch</vt:lpwstr>
  </property>
  <property fmtid="{D5CDD505-2E9C-101B-9397-08002B2CF9AE}" pid="3" name="Status">
    <vt:lpwstr>in Arbeit</vt:lpwstr>
  </property>
  <property fmtid="{D5CDD505-2E9C-101B-9397-08002B2CF9AE}" pid="4" name="Herausgeber">
    <vt:lpwstr>Rolf H. Hirschi</vt:lpwstr>
  </property>
  <property fmtid="{D5CDD505-2E9C-101B-9397-08002B2CF9AE}" pid="5" name="ContentTypeId">
    <vt:lpwstr>0x01010046B952511C17694E8EB7C6C70CBEB802</vt:lpwstr>
  </property>
  <property fmtid="{D5CDD505-2E9C-101B-9397-08002B2CF9AE}" pid="6" name="MediaServiceImageTags">
    <vt:lpwstr/>
  </property>
</Properties>
</file>